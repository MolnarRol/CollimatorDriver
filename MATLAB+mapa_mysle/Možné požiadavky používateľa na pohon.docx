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A155" w14:textId="06F2CC55" w:rsidR="005812F6" w:rsidRDefault="00AE7B67" w:rsidP="002B0DF9">
      <w:pPr>
        <w:pStyle w:val="1Nadpis"/>
      </w:pPr>
      <w:r>
        <w:t>Možné požiadavky používateľa na pohon – z hľadiska obsluhy</w:t>
      </w:r>
    </w:p>
    <w:p w14:paraId="6456F840" w14:textId="01D8308F" w:rsidR="00AE7B67" w:rsidRDefault="00AE7B67" w:rsidP="00AE7B67">
      <w:pPr>
        <w:pStyle w:val="Odsekzoznamu"/>
        <w:numPr>
          <w:ilvl w:val="0"/>
          <w:numId w:val="20"/>
        </w:numPr>
        <w:jc w:val="both"/>
      </w:pPr>
      <w:proofErr w:type="spellStart"/>
      <w:r>
        <w:t>Total</w:t>
      </w:r>
      <w:proofErr w:type="spellEnd"/>
      <w:r>
        <w:t xml:space="preserve"> stop (</w:t>
      </w:r>
      <w:proofErr w:type="spellStart"/>
      <w:r>
        <w:t>emergency</w:t>
      </w:r>
      <w:proofErr w:type="spellEnd"/>
      <w:r>
        <w:t xml:space="preserve"> stop) – okamžité otvorenie klapiek (napr. poloha 0%), vypnutie napájania – nulová amplitúda riadiacej </w:t>
      </w:r>
      <w:proofErr w:type="spellStart"/>
      <w:r>
        <w:t>sínusovky</w:t>
      </w:r>
      <w:proofErr w:type="spellEnd"/>
    </w:p>
    <w:p w14:paraId="380A89A3" w14:textId="23614BFA" w:rsidR="00AE7B67" w:rsidRDefault="00AE7B67" w:rsidP="00AE7B67">
      <w:pPr>
        <w:pStyle w:val="Odsekzoznamu"/>
        <w:numPr>
          <w:ilvl w:val="0"/>
          <w:numId w:val="20"/>
        </w:numPr>
        <w:jc w:val="both"/>
      </w:pPr>
      <w:r>
        <w:t>Nastavenie polohy</w:t>
      </w:r>
    </w:p>
    <w:p w14:paraId="013BE42C" w14:textId="7A8C7534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>Cez relatívne číslo [%], prípadne prepočet na stupne</w:t>
      </w:r>
    </w:p>
    <w:p w14:paraId="3D690677" w14:textId="198239A7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>Zadávanie inkrementálne/</w:t>
      </w:r>
      <w:proofErr w:type="spellStart"/>
      <w:r>
        <w:t>dekrementálne</w:t>
      </w:r>
      <w:proofErr w:type="spellEnd"/>
      <w:r>
        <w:t xml:space="preserve"> (tlačidlá), alebo absolútne zadanie polohy (</w:t>
      </w:r>
      <w:proofErr w:type="spellStart"/>
      <w:r>
        <w:t>slider</w:t>
      </w:r>
      <w:proofErr w:type="spellEnd"/>
      <w:r>
        <w:t>, číslo..), do premennej žiadaná poloha</w:t>
      </w:r>
    </w:p>
    <w:p w14:paraId="6B537B1E" w14:textId="1D11CB41" w:rsidR="00AE7B67" w:rsidRDefault="00AE7B67" w:rsidP="00AE7B67">
      <w:pPr>
        <w:pStyle w:val="Odsekzoznamu"/>
        <w:numPr>
          <w:ilvl w:val="0"/>
          <w:numId w:val="20"/>
        </w:numPr>
        <w:jc w:val="both"/>
      </w:pPr>
      <w:r>
        <w:t>Nastavenie rýchlosti</w:t>
      </w:r>
    </w:p>
    <w:p w14:paraId="339ADF98" w14:textId="14E937DC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>Cez zosilnenia zložiek reg. polohy (pravdepodobne)</w:t>
      </w:r>
    </w:p>
    <w:p w14:paraId="65255935" w14:textId="471561F8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 xml:space="preserve">Potrebný priebeh bez </w:t>
      </w:r>
      <w:proofErr w:type="spellStart"/>
      <w:r>
        <w:t>prekmitu</w:t>
      </w:r>
      <w:proofErr w:type="spellEnd"/>
      <w:r>
        <w:t xml:space="preserve"> za každých okolností</w:t>
      </w:r>
    </w:p>
    <w:p w14:paraId="6CC535B3" w14:textId="177BA78C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>Rozsah regulačných konštánt? Citlivosť vstupu rýchlosti?</w:t>
      </w:r>
    </w:p>
    <w:p w14:paraId="49FB24DF" w14:textId="1447A7E2" w:rsidR="00AE7B67" w:rsidRDefault="00AE7B67" w:rsidP="00AE7B67">
      <w:pPr>
        <w:pStyle w:val="Odsekzoznamu"/>
        <w:numPr>
          <w:ilvl w:val="0"/>
          <w:numId w:val="20"/>
        </w:numPr>
        <w:jc w:val="both"/>
      </w:pPr>
      <w:r>
        <w:t>Ďalšie možné požiadavky</w:t>
      </w:r>
    </w:p>
    <w:p w14:paraId="5179BBEB" w14:textId="6CCA43CE" w:rsidR="00AE7B67" w:rsidRDefault="00AE7B67" w:rsidP="00AE7B67">
      <w:pPr>
        <w:pStyle w:val="Odsekzoznamu"/>
        <w:numPr>
          <w:ilvl w:val="1"/>
          <w:numId w:val="20"/>
        </w:numPr>
        <w:jc w:val="both"/>
      </w:pPr>
      <w:r>
        <w:t>...</w:t>
      </w:r>
    </w:p>
    <w:p w14:paraId="3B2A36A7" w14:textId="406302C3" w:rsidR="00E103C3" w:rsidRDefault="00AE7B67" w:rsidP="00AE7B67">
      <w:pPr>
        <w:jc w:val="both"/>
      </w:pPr>
      <w:r>
        <w:t>Bloková schéma (na hrubo):</w:t>
      </w:r>
    </w:p>
    <w:p w14:paraId="5A46D86B" w14:textId="2C69562C" w:rsidR="002B0DF9" w:rsidRDefault="002B0DF9" w:rsidP="002B0DF9">
      <w:pPr>
        <w:jc w:val="center"/>
      </w:pPr>
      <w:r w:rsidRPr="002B0DF9">
        <w:rPr>
          <w:noProof/>
        </w:rPr>
        <w:drawing>
          <wp:inline distT="0" distB="0" distL="0" distR="0" wp14:anchorId="601BB391" wp14:editId="0A088265">
            <wp:extent cx="4820970" cy="2093641"/>
            <wp:effectExtent l="0" t="0" r="0" b="1905"/>
            <wp:docPr id="555931527" name="Obrázok 1" descr="Obrázok, na ktorom je diagram, štvorec, plán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1527" name="Obrázok 1" descr="Obrázok, na ktorom je diagram, štvorec, plán, rad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340" cy="20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4204" w14:textId="013CBC0E" w:rsidR="002B0DF9" w:rsidRDefault="002B0DF9" w:rsidP="002B0DF9">
      <w:pPr>
        <w:pStyle w:val="1Nadpis"/>
      </w:pPr>
      <w:r>
        <w:t>SCI</w:t>
      </w:r>
    </w:p>
    <w:p w14:paraId="794E122F" w14:textId="352A8499" w:rsidR="002B0DF9" w:rsidRDefault="002B0DF9" w:rsidP="002B0DF9">
      <w:pPr>
        <w:pStyle w:val="Odsekzoznamu"/>
        <w:numPr>
          <w:ilvl w:val="0"/>
          <w:numId w:val="22"/>
        </w:numPr>
      </w:pPr>
      <w:r>
        <w:t>Adresa nepotrebná (pravdepodobne)</w:t>
      </w:r>
    </w:p>
    <w:p w14:paraId="646D908D" w14:textId="0811FFAF" w:rsidR="002B0DF9" w:rsidRDefault="002B0DF9" w:rsidP="002B0DF9">
      <w:pPr>
        <w:pStyle w:val="Odsekzoznamu"/>
        <w:numPr>
          <w:ilvl w:val="0"/>
          <w:numId w:val="22"/>
        </w:numPr>
      </w:pPr>
      <w:r>
        <w:t>1. blok: požiadavka</w:t>
      </w:r>
    </w:p>
    <w:p w14:paraId="726BDC56" w14:textId="757CDE71" w:rsidR="002B0DF9" w:rsidRDefault="002B0DF9" w:rsidP="002B0DF9">
      <w:pPr>
        <w:pStyle w:val="Odsekzoznamu"/>
        <w:numPr>
          <w:ilvl w:val="1"/>
          <w:numId w:val="22"/>
        </w:numPr>
      </w:pPr>
      <w:proofErr w:type="spellStart"/>
      <w:r>
        <w:t>Total</w:t>
      </w:r>
      <w:proofErr w:type="spellEnd"/>
      <w:r>
        <w:t>-stop</w:t>
      </w:r>
    </w:p>
    <w:p w14:paraId="1F943698" w14:textId="0F197DCE" w:rsidR="002B0DF9" w:rsidRDefault="002B0DF9" w:rsidP="002B0DF9">
      <w:pPr>
        <w:pStyle w:val="Odsekzoznamu"/>
        <w:numPr>
          <w:ilvl w:val="1"/>
          <w:numId w:val="22"/>
        </w:numPr>
      </w:pPr>
      <w:r>
        <w:t>Nastavenie polohy</w:t>
      </w:r>
    </w:p>
    <w:p w14:paraId="687963F7" w14:textId="4B6DC2A3" w:rsidR="002B0DF9" w:rsidRDefault="002B0DF9" w:rsidP="002B0DF9">
      <w:pPr>
        <w:pStyle w:val="Odsekzoznamu"/>
        <w:numPr>
          <w:ilvl w:val="1"/>
          <w:numId w:val="22"/>
        </w:numPr>
      </w:pPr>
      <w:r>
        <w:t>Nastavenie rýchlosti</w:t>
      </w:r>
    </w:p>
    <w:p w14:paraId="01E3CCBC" w14:textId="36373EB2" w:rsidR="002B0DF9" w:rsidRDefault="002B0DF9" w:rsidP="002B0DF9">
      <w:pPr>
        <w:pStyle w:val="Odsekzoznamu"/>
        <w:numPr>
          <w:ilvl w:val="0"/>
          <w:numId w:val="22"/>
        </w:numPr>
      </w:pPr>
      <w:r>
        <w:t>2. blok: dĺžka správy – podľa požiadavky počet potrebných parametrov</w:t>
      </w:r>
    </w:p>
    <w:p w14:paraId="704C5C24" w14:textId="62164B21" w:rsidR="002B0DF9" w:rsidRDefault="002B0DF9" w:rsidP="002B0DF9">
      <w:pPr>
        <w:pStyle w:val="Odsekzoznamu"/>
        <w:numPr>
          <w:ilvl w:val="0"/>
          <w:numId w:val="22"/>
        </w:numPr>
      </w:pPr>
      <w:r>
        <w:t xml:space="preserve">3. – </w:t>
      </w:r>
      <w:proofErr w:type="spellStart"/>
      <w:r>
        <w:t>xy</w:t>
      </w:r>
      <w:proofErr w:type="spellEnd"/>
      <w:r>
        <w:t xml:space="preserve">. blok: obsah správy (podľa </w:t>
      </w:r>
      <w:proofErr w:type="spellStart"/>
      <w:r>
        <w:t>requestu</w:t>
      </w:r>
      <w:proofErr w:type="spellEnd"/>
      <w:r>
        <w:t>)</w:t>
      </w:r>
    </w:p>
    <w:p w14:paraId="07F4DB85" w14:textId="3C9F738A" w:rsidR="002B0DF9" w:rsidRDefault="002B0DF9" w:rsidP="002B0DF9">
      <w:pPr>
        <w:pStyle w:val="Odsekzoznamu"/>
        <w:numPr>
          <w:ilvl w:val="0"/>
          <w:numId w:val="22"/>
        </w:numPr>
      </w:pPr>
      <w:r>
        <w:t>Posledný blok: CRC</w:t>
      </w:r>
    </w:p>
    <w:p w14:paraId="0F710D66" w14:textId="71205609" w:rsidR="002B0DF9" w:rsidRDefault="002B0DF9" w:rsidP="002B0DF9">
      <w:pPr>
        <w:pStyle w:val="1Nadpis"/>
      </w:pPr>
      <w:r>
        <w:lastRenderedPageBreak/>
        <w:t>Rozhodovanie o </w:t>
      </w:r>
      <w:proofErr w:type="spellStart"/>
      <w:r>
        <w:t>requeste</w:t>
      </w:r>
      <w:proofErr w:type="spellEnd"/>
    </w:p>
    <w:p w14:paraId="7789F651" w14:textId="4D7C5919" w:rsidR="004240A2" w:rsidRDefault="002B0DF9" w:rsidP="00D675A4">
      <w:r>
        <w:t xml:space="preserve">Napr. </w:t>
      </w:r>
      <w:r w:rsidR="00D675A4">
        <w:t xml:space="preserve">cez </w:t>
      </w:r>
      <w:r>
        <w:t xml:space="preserve">switch </w:t>
      </w:r>
      <w:proofErr w:type="spellStart"/>
      <w:r>
        <w:t>case</w:t>
      </w:r>
      <w:proofErr w:type="spellEnd"/>
      <w:r>
        <w:t xml:space="preserve"> v </w:t>
      </w:r>
      <w:proofErr w:type="spellStart"/>
      <w:r>
        <w:t>main</w:t>
      </w:r>
      <w:proofErr w:type="spellEnd"/>
      <w:r>
        <w:t>:</w:t>
      </w:r>
    </w:p>
    <w:p w14:paraId="0EE287A2" w14:textId="4DC96B92" w:rsidR="004240A2" w:rsidRDefault="004240A2" w:rsidP="004240A2">
      <w:pPr>
        <w:jc w:val="both"/>
      </w:pPr>
    </w:p>
    <w:p w14:paraId="78C5EF42" w14:textId="4B23CFCA" w:rsidR="002B0DF9" w:rsidRPr="002B0DF9" w:rsidRDefault="004240A2" w:rsidP="004240A2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F43B0C3" wp14:editId="08EC5250">
                <wp:simplePos x="0" y="0"/>
                <wp:positionH relativeFrom="column">
                  <wp:posOffset>1847850</wp:posOffset>
                </wp:positionH>
                <wp:positionV relativeFrom="paragraph">
                  <wp:posOffset>-217805</wp:posOffset>
                </wp:positionV>
                <wp:extent cx="3687125" cy="569320"/>
                <wp:effectExtent l="38100" t="38100" r="46990" b="40640"/>
                <wp:wrapNone/>
                <wp:docPr id="178359019" name="Písanie rukou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87125" cy="56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A5A7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60" o:spid="_x0000_s1026" type="#_x0000_t75" style="position:absolute;margin-left:144.8pt;margin-top:-17.85pt;width:291.7pt;height:46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0EEE54" wp14:editId="66E9D773">
                <wp:simplePos x="0" y="0"/>
                <wp:positionH relativeFrom="column">
                  <wp:posOffset>906962</wp:posOffset>
                </wp:positionH>
                <wp:positionV relativeFrom="paragraph">
                  <wp:posOffset>-48423</wp:posOffset>
                </wp:positionV>
                <wp:extent cx="214920" cy="285840"/>
                <wp:effectExtent l="38100" t="38100" r="13970" b="57150"/>
                <wp:wrapNone/>
                <wp:docPr id="266060529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4920" cy="2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A23F6" id="Písanie rukou 23" o:spid="_x0000_s1026" type="#_x0000_t75" style="position:absolute;margin-left:70.7pt;margin-top:-4.5pt;width:18.3pt;height:2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9A6F05" wp14:editId="1BC364C3">
                <wp:simplePos x="0" y="0"/>
                <wp:positionH relativeFrom="column">
                  <wp:posOffset>1431842</wp:posOffset>
                </wp:positionH>
                <wp:positionV relativeFrom="paragraph">
                  <wp:posOffset>-191703</wp:posOffset>
                </wp:positionV>
                <wp:extent cx="18720" cy="459360"/>
                <wp:effectExtent l="57150" t="57150" r="57785" b="55245"/>
                <wp:wrapNone/>
                <wp:docPr id="760047813" name="Písanie rukou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20" cy="45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F01D7" id="Písanie rukou 22" o:spid="_x0000_s1026" type="#_x0000_t75" style="position:absolute;margin-left:112.05pt;margin-top:-15.8pt;width:2.85pt;height:3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ED4F2F" wp14:editId="29F8A21B">
                <wp:simplePos x="0" y="0"/>
                <wp:positionH relativeFrom="column">
                  <wp:posOffset>-198755</wp:posOffset>
                </wp:positionH>
                <wp:positionV relativeFrom="paragraph">
                  <wp:posOffset>-248285</wp:posOffset>
                </wp:positionV>
                <wp:extent cx="4912995" cy="603250"/>
                <wp:effectExtent l="38100" t="38100" r="40005" b="44450"/>
                <wp:wrapNone/>
                <wp:docPr id="1319423646" name="Písanie rukou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12995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9B5BE" id="Písanie rukou 21" o:spid="_x0000_s1026" type="#_x0000_t75" style="position:absolute;margin-left:-16.35pt;margin-top:-20.25pt;width:388.25pt;height:4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">
                <v:imagedata r:id="rId16" o:title=""/>
              </v:shape>
            </w:pict>
          </mc:Fallback>
        </mc:AlternateContent>
      </w:r>
    </w:p>
    <w:p w14:paraId="716D3892" w14:textId="60030DE7" w:rsidR="004240A2" w:rsidRDefault="004240A2" w:rsidP="002B0DF9">
      <w:r>
        <w:br/>
        <w:t>---------------Požiadavka---------Dĺžka správy-----------Hodnota-------------CRC-------------------------------</w:t>
      </w:r>
    </w:p>
    <w:p w14:paraId="5F12DCFF" w14:textId="01AB108F" w:rsidR="004240A2" w:rsidRDefault="004240A2" w:rsidP="004240A2">
      <w:pPr>
        <w:pStyle w:val="Odsekzoznamu"/>
        <w:numPr>
          <w:ilvl w:val="0"/>
          <w:numId w:val="23"/>
        </w:numPr>
      </w:pPr>
      <w:r>
        <w:t>Načítanie prvého bajtu, napr.:</w:t>
      </w:r>
    </w:p>
    <w:p w14:paraId="12044EB7" w14:textId="636AEAE7" w:rsidR="004240A2" w:rsidRDefault="004240A2" w:rsidP="004240A2">
      <w:pPr>
        <w:pStyle w:val="Odsekzoznamu"/>
      </w:pPr>
      <w:r w:rsidRPr="004240A2">
        <w:rPr>
          <w:noProof/>
        </w:rPr>
        <w:drawing>
          <wp:inline distT="0" distB="0" distL="0" distR="0" wp14:anchorId="17C27E1B" wp14:editId="1B6C91A6">
            <wp:extent cx="5397777" cy="1339919"/>
            <wp:effectExtent l="0" t="0" r="0" b="0"/>
            <wp:docPr id="1140739538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9538" name="Obrázok 1" descr="Obrázok, na ktorom je text, snímka obrazovky, písmo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49A8" w14:textId="51EFB0A1" w:rsidR="00D675A4" w:rsidRDefault="00D675A4" w:rsidP="00D675A4">
      <w:pPr>
        <w:pStyle w:val="Odsekzoznamu"/>
        <w:numPr>
          <w:ilvl w:val="0"/>
          <w:numId w:val="23"/>
        </w:numPr>
      </w:pPr>
      <w:r>
        <w:t xml:space="preserve">Switch </w:t>
      </w:r>
      <w:proofErr w:type="spellStart"/>
      <w:r>
        <w:t>case</w:t>
      </w:r>
      <w:proofErr w:type="spellEnd"/>
      <w:r w:rsidR="00115495">
        <w:t>:</w:t>
      </w:r>
      <w:r w:rsidRPr="00D675A4">
        <w:rPr>
          <w:noProof/>
        </w:rPr>
        <w:drawing>
          <wp:inline distT="0" distB="0" distL="0" distR="0" wp14:anchorId="70CBE29E" wp14:editId="210A4F8E">
            <wp:extent cx="5397500" cy="2229148"/>
            <wp:effectExtent l="0" t="0" r="0" b="0"/>
            <wp:docPr id="1980780992" name="Obrázok 1" descr="Obrázok, na ktorom je text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80992" name="Obrázok 1" descr="Obrázok, na ktorom je text, snímka obrazovky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285" cy="22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AE6" w14:textId="44E88E58" w:rsidR="00D675A4" w:rsidRDefault="00D675A4" w:rsidP="00D675A4">
      <w:pPr>
        <w:pStyle w:val="Odsekzoznamu"/>
        <w:numPr>
          <w:ilvl w:val="0"/>
          <w:numId w:val="23"/>
        </w:numPr>
      </w:pPr>
      <w:r>
        <w:t>Vykonanie obsluhy napr.:</w:t>
      </w:r>
    </w:p>
    <w:p w14:paraId="6E495826" w14:textId="04698BBF" w:rsidR="004240A2" w:rsidRPr="002B0DF9" w:rsidRDefault="004E612E" w:rsidP="00115495">
      <w:pPr>
        <w:pStyle w:val="Odsekzoznamu"/>
      </w:pPr>
      <w:r w:rsidRPr="004E612E">
        <w:rPr>
          <w:noProof/>
        </w:rPr>
        <w:drawing>
          <wp:inline distT="0" distB="0" distL="0" distR="0" wp14:anchorId="0C1AD253" wp14:editId="1D0E1D70">
            <wp:extent cx="5407987" cy="2077770"/>
            <wp:effectExtent l="0" t="0" r="2540" b="0"/>
            <wp:docPr id="1240944256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4256" name="Obrázok 1" descr="Obrázok, na ktorom je text, snímka obrazovky, písmo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106" cy="20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0A2" w:rsidRPr="002B0DF9" w:rsidSect="00AE7B67">
      <w:headerReference w:type="default" r:id="rId20"/>
      <w:footerReference w:type="default" r:id="rId2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F4EB" w14:textId="77777777" w:rsidR="00AE7B67" w:rsidRDefault="00AE7B67" w:rsidP="00DB0F9F">
      <w:pPr>
        <w:spacing w:after="0" w:line="240" w:lineRule="auto"/>
      </w:pPr>
      <w:r>
        <w:separator/>
      </w:r>
    </w:p>
  </w:endnote>
  <w:endnote w:type="continuationSeparator" w:id="0">
    <w:p w14:paraId="7AFF7EC7" w14:textId="77777777" w:rsidR="00AE7B67" w:rsidRDefault="00AE7B67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2253"/>
      <w:docPartObj>
        <w:docPartGallery w:val="Page Numbers (Bottom of Page)"/>
        <w:docPartUnique/>
      </w:docPartObj>
    </w:sdtPr>
    <w:sdtEndPr/>
    <w:sdtContent>
      <w:p w14:paraId="51A07673" w14:textId="77777777" w:rsidR="00936723" w:rsidRDefault="00936723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AB902C0" wp14:editId="46AB39E5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3E59B83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52D09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5E3B" w14:textId="77777777" w:rsidR="00AE7B67" w:rsidRDefault="00AE7B67" w:rsidP="00DB0F9F">
      <w:pPr>
        <w:spacing w:after="0" w:line="240" w:lineRule="auto"/>
      </w:pPr>
      <w:r>
        <w:separator/>
      </w:r>
    </w:p>
  </w:footnote>
  <w:footnote w:type="continuationSeparator" w:id="0">
    <w:p w14:paraId="640325E4" w14:textId="77777777" w:rsidR="00AE7B67" w:rsidRDefault="00AE7B67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FD7DB" w14:textId="77777777" w:rsidR="00936723" w:rsidRDefault="00936723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E1F19" wp14:editId="2D6BC6DE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0EA370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Skratka fakulty</w:t>
    </w:r>
    <w:r>
      <w:ptab w:relativeTo="margin" w:alignment="center" w:leader="none"/>
    </w:r>
    <w:r>
      <w:ptab w:relativeTo="margin" w:alignment="right" w:leader="none"/>
    </w:r>
    <w:r>
      <w:t>Skratka katedry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5678"/>
    <w:multiLevelType w:val="hybridMultilevel"/>
    <w:tmpl w:val="1B38AD24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464A"/>
    <w:multiLevelType w:val="hybridMultilevel"/>
    <w:tmpl w:val="A712F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4D2"/>
    <w:multiLevelType w:val="hybridMultilevel"/>
    <w:tmpl w:val="D420584E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75" w:hanging="360"/>
      </w:pPr>
    </w:lvl>
    <w:lvl w:ilvl="2" w:tplc="041B001B" w:tentative="1">
      <w:start w:val="1"/>
      <w:numFmt w:val="lowerRoman"/>
      <w:lvlText w:val="%3."/>
      <w:lvlJc w:val="right"/>
      <w:pPr>
        <w:ind w:left="1995" w:hanging="180"/>
      </w:pPr>
    </w:lvl>
    <w:lvl w:ilvl="3" w:tplc="041B000F" w:tentative="1">
      <w:start w:val="1"/>
      <w:numFmt w:val="decimal"/>
      <w:lvlText w:val="%4."/>
      <w:lvlJc w:val="left"/>
      <w:pPr>
        <w:ind w:left="2715" w:hanging="360"/>
      </w:pPr>
    </w:lvl>
    <w:lvl w:ilvl="4" w:tplc="041B0019" w:tentative="1">
      <w:start w:val="1"/>
      <w:numFmt w:val="lowerLetter"/>
      <w:lvlText w:val="%5."/>
      <w:lvlJc w:val="left"/>
      <w:pPr>
        <w:ind w:left="3435" w:hanging="360"/>
      </w:pPr>
    </w:lvl>
    <w:lvl w:ilvl="5" w:tplc="041B001B" w:tentative="1">
      <w:start w:val="1"/>
      <w:numFmt w:val="lowerRoman"/>
      <w:lvlText w:val="%6."/>
      <w:lvlJc w:val="right"/>
      <w:pPr>
        <w:ind w:left="4155" w:hanging="180"/>
      </w:pPr>
    </w:lvl>
    <w:lvl w:ilvl="6" w:tplc="041B000F" w:tentative="1">
      <w:start w:val="1"/>
      <w:numFmt w:val="decimal"/>
      <w:lvlText w:val="%7."/>
      <w:lvlJc w:val="left"/>
      <w:pPr>
        <w:ind w:left="4875" w:hanging="360"/>
      </w:pPr>
    </w:lvl>
    <w:lvl w:ilvl="7" w:tplc="041B0019" w:tentative="1">
      <w:start w:val="1"/>
      <w:numFmt w:val="lowerLetter"/>
      <w:lvlText w:val="%8."/>
      <w:lvlJc w:val="left"/>
      <w:pPr>
        <w:ind w:left="5595" w:hanging="360"/>
      </w:pPr>
    </w:lvl>
    <w:lvl w:ilvl="8" w:tplc="041B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11A87AA3"/>
    <w:multiLevelType w:val="hybridMultilevel"/>
    <w:tmpl w:val="3190E8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B6B05"/>
    <w:multiLevelType w:val="hybridMultilevel"/>
    <w:tmpl w:val="E5466D6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6A5B"/>
    <w:multiLevelType w:val="hybridMultilevel"/>
    <w:tmpl w:val="578282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A4061"/>
    <w:multiLevelType w:val="hybridMultilevel"/>
    <w:tmpl w:val="156420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404D2"/>
    <w:multiLevelType w:val="hybridMultilevel"/>
    <w:tmpl w:val="D090A7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60E05"/>
    <w:multiLevelType w:val="hybridMultilevel"/>
    <w:tmpl w:val="2780B3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7A4"/>
    <w:multiLevelType w:val="hybridMultilevel"/>
    <w:tmpl w:val="764CE180"/>
    <w:lvl w:ilvl="0" w:tplc="2B8E59CC">
      <w:numFmt w:val="bullet"/>
      <w:lvlText w:val="•"/>
      <w:lvlJc w:val="left"/>
      <w:pPr>
        <w:ind w:left="142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B974B2"/>
    <w:multiLevelType w:val="hybridMultilevel"/>
    <w:tmpl w:val="2BF484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409B9"/>
    <w:multiLevelType w:val="hybridMultilevel"/>
    <w:tmpl w:val="52DC12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773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110015"/>
    <w:multiLevelType w:val="multilevel"/>
    <w:tmpl w:val="779AE7EE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1.%2."/>
      <w:lvlJc w:val="left"/>
      <w:pPr>
        <w:ind w:left="792" w:hanging="432"/>
      </w:p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34030B"/>
    <w:multiLevelType w:val="hybridMultilevel"/>
    <w:tmpl w:val="4468D5DA"/>
    <w:lvl w:ilvl="0" w:tplc="2B8E59C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9378A"/>
    <w:multiLevelType w:val="hybridMultilevel"/>
    <w:tmpl w:val="468482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808BF"/>
    <w:multiLevelType w:val="hybridMultilevel"/>
    <w:tmpl w:val="4C548338"/>
    <w:lvl w:ilvl="0" w:tplc="93A6F1F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B2F68"/>
    <w:multiLevelType w:val="hybridMultilevel"/>
    <w:tmpl w:val="E968DA7C"/>
    <w:lvl w:ilvl="0" w:tplc="F8C4189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843A3"/>
    <w:multiLevelType w:val="hybridMultilevel"/>
    <w:tmpl w:val="FE0825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B49E8"/>
    <w:multiLevelType w:val="hybridMultilevel"/>
    <w:tmpl w:val="27C64A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700AC"/>
    <w:multiLevelType w:val="hybridMultilevel"/>
    <w:tmpl w:val="D1289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A0994"/>
    <w:multiLevelType w:val="hybridMultilevel"/>
    <w:tmpl w:val="468482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044399">
    <w:abstractNumId w:val="14"/>
  </w:num>
  <w:num w:numId="2" w16cid:durableId="45760163">
    <w:abstractNumId w:val="13"/>
  </w:num>
  <w:num w:numId="3" w16cid:durableId="1979459078">
    <w:abstractNumId w:val="12"/>
  </w:num>
  <w:num w:numId="4" w16cid:durableId="1323512189">
    <w:abstractNumId w:val="15"/>
  </w:num>
  <w:num w:numId="5" w16cid:durableId="497576566">
    <w:abstractNumId w:val="10"/>
  </w:num>
  <w:num w:numId="6" w16cid:durableId="1414006659">
    <w:abstractNumId w:val="5"/>
  </w:num>
  <w:num w:numId="7" w16cid:durableId="10960083">
    <w:abstractNumId w:val="1"/>
  </w:num>
  <w:num w:numId="8" w16cid:durableId="1479491520">
    <w:abstractNumId w:val="9"/>
  </w:num>
  <w:num w:numId="9" w16cid:durableId="191266014">
    <w:abstractNumId w:val="2"/>
  </w:num>
  <w:num w:numId="10" w16cid:durableId="2137874292">
    <w:abstractNumId w:val="3"/>
  </w:num>
  <w:num w:numId="11" w16cid:durableId="1139613580">
    <w:abstractNumId w:val="19"/>
  </w:num>
  <w:num w:numId="12" w16cid:durableId="841121624">
    <w:abstractNumId w:val="18"/>
  </w:num>
  <w:num w:numId="13" w16cid:durableId="998268819">
    <w:abstractNumId w:val="11"/>
  </w:num>
  <w:num w:numId="14" w16cid:durableId="1229345335">
    <w:abstractNumId w:val="21"/>
  </w:num>
  <w:num w:numId="15" w16cid:durableId="529924739">
    <w:abstractNumId w:val="4"/>
  </w:num>
  <w:num w:numId="16" w16cid:durableId="158737750">
    <w:abstractNumId w:val="17"/>
  </w:num>
  <w:num w:numId="17" w16cid:durableId="236285885">
    <w:abstractNumId w:val="0"/>
  </w:num>
  <w:num w:numId="18" w16cid:durableId="2112316630">
    <w:abstractNumId w:val="20"/>
  </w:num>
  <w:num w:numId="19" w16cid:durableId="381562962">
    <w:abstractNumId w:val="22"/>
  </w:num>
  <w:num w:numId="20" w16cid:durableId="1987514391">
    <w:abstractNumId w:val="16"/>
  </w:num>
  <w:num w:numId="21" w16cid:durableId="463036850">
    <w:abstractNumId w:val="7"/>
  </w:num>
  <w:num w:numId="22" w16cid:durableId="36512113">
    <w:abstractNumId w:val="8"/>
  </w:num>
  <w:num w:numId="23" w16cid:durableId="5585181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67"/>
    <w:rsid w:val="000345FC"/>
    <w:rsid w:val="00054E4C"/>
    <w:rsid w:val="00077F00"/>
    <w:rsid w:val="00084EDD"/>
    <w:rsid w:val="000872F8"/>
    <w:rsid w:val="000A081A"/>
    <w:rsid w:val="000B7F14"/>
    <w:rsid w:val="00115495"/>
    <w:rsid w:val="001408AD"/>
    <w:rsid w:val="00152D09"/>
    <w:rsid w:val="0015321A"/>
    <w:rsid w:val="001717F7"/>
    <w:rsid w:val="001D3477"/>
    <w:rsid w:val="001F79A8"/>
    <w:rsid w:val="00270640"/>
    <w:rsid w:val="002761D0"/>
    <w:rsid w:val="00281A87"/>
    <w:rsid w:val="002B0DF9"/>
    <w:rsid w:val="002F3714"/>
    <w:rsid w:val="0030444E"/>
    <w:rsid w:val="003109AC"/>
    <w:rsid w:val="00360FEC"/>
    <w:rsid w:val="0036150B"/>
    <w:rsid w:val="00395737"/>
    <w:rsid w:val="003B4B8E"/>
    <w:rsid w:val="003E13DF"/>
    <w:rsid w:val="00404BB3"/>
    <w:rsid w:val="004240A2"/>
    <w:rsid w:val="0045007E"/>
    <w:rsid w:val="004606E6"/>
    <w:rsid w:val="004955F1"/>
    <w:rsid w:val="004A7C73"/>
    <w:rsid w:val="004E612E"/>
    <w:rsid w:val="004E7B04"/>
    <w:rsid w:val="00500FD3"/>
    <w:rsid w:val="005206AD"/>
    <w:rsid w:val="00533774"/>
    <w:rsid w:val="00554BAD"/>
    <w:rsid w:val="00571686"/>
    <w:rsid w:val="005812F6"/>
    <w:rsid w:val="005A2A3B"/>
    <w:rsid w:val="00671971"/>
    <w:rsid w:val="00682F96"/>
    <w:rsid w:val="0069647C"/>
    <w:rsid w:val="006A2F8A"/>
    <w:rsid w:val="006B70EF"/>
    <w:rsid w:val="006C5E59"/>
    <w:rsid w:val="006D33E6"/>
    <w:rsid w:val="007613A2"/>
    <w:rsid w:val="00764113"/>
    <w:rsid w:val="00770925"/>
    <w:rsid w:val="0077204C"/>
    <w:rsid w:val="0077530D"/>
    <w:rsid w:val="007F2BB8"/>
    <w:rsid w:val="00802A19"/>
    <w:rsid w:val="00857202"/>
    <w:rsid w:val="00886638"/>
    <w:rsid w:val="008A6CE2"/>
    <w:rsid w:val="008B5299"/>
    <w:rsid w:val="008C5759"/>
    <w:rsid w:val="008E123B"/>
    <w:rsid w:val="008E5B50"/>
    <w:rsid w:val="008F1ED2"/>
    <w:rsid w:val="00910AE0"/>
    <w:rsid w:val="0093153A"/>
    <w:rsid w:val="00936723"/>
    <w:rsid w:val="00941801"/>
    <w:rsid w:val="0097005B"/>
    <w:rsid w:val="00980C3D"/>
    <w:rsid w:val="00A3061D"/>
    <w:rsid w:val="00A47984"/>
    <w:rsid w:val="00A56799"/>
    <w:rsid w:val="00A829D8"/>
    <w:rsid w:val="00A83B1F"/>
    <w:rsid w:val="00A90107"/>
    <w:rsid w:val="00AE7B67"/>
    <w:rsid w:val="00B102B8"/>
    <w:rsid w:val="00B10708"/>
    <w:rsid w:val="00B122B1"/>
    <w:rsid w:val="00B13F89"/>
    <w:rsid w:val="00B22DBB"/>
    <w:rsid w:val="00B45252"/>
    <w:rsid w:val="00B751A7"/>
    <w:rsid w:val="00B9219E"/>
    <w:rsid w:val="00BD6100"/>
    <w:rsid w:val="00C27413"/>
    <w:rsid w:val="00C277C6"/>
    <w:rsid w:val="00CE783C"/>
    <w:rsid w:val="00D56F46"/>
    <w:rsid w:val="00D675A4"/>
    <w:rsid w:val="00D7231B"/>
    <w:rsid w:val="00DB0F9F"/>
    <w:rsid w:val="00E103C3"/>
    <w:rsid w:val="00E15173"/>
    <w:rsid w:val="00ED2A43"/>
    <w:rsid w:val="00EE0FB0"/>
    <w:rsid w:val="00F178F8"/>
    <w:rsid w:val="00F54EEC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82F6BB"/>
  <w15:chartTrackingRefBased/>
  <w15:docId w15:val="{9302D175-9455-453B-ABCE-C0CE853E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B0DF9"/>
    <w:pPr>
      <w:numPr>
        <w:numId w:val="1"/>
      </w:numPr>
      <w:ind w:left="357" w:hanging="357"/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B0DF9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B0F9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17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E1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of\Downloads\sablona_tuke_word%20(4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1:28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1788 145 24575,'0'4'0,"0"12"0,0 17 0,0 15 0,0 5 0,0 12 0,0 11 0,0 15 0,0 8 0,0 9 0,0 8 0,2 3 0,5-6 0,1-15 0,0-21 0,-2-23-8191</inkml:trace>
  <inkml:trace contextRef="#ctx0" brushRef="#br0" timeOffset="1417.17">1 710 24575,'0'-6'0,"1"0"0,0 1 0,0-1 0,1 1 0,0-1 0,0 1 0,0 0 0,0 0 0,1 0 0,0 0 0,0 0 0,0 1 0,6-7 0,0 0 0,1 1 0,1 0 0,0 0 0,12-8 0,-12 10 0,0 1 0,1 1 0,0-1 0,0 2 0,1 0 0,25-7 0,-32 10 0,1 1 0,0 0 0,0 0 0,0 1 0,0 0 0,0 0 0,-1 1 0,1-1 0,0 2 0,0-1 0,0 1 0,-1 0 0,1 0 0,-1 1 0,10 4 0,2 5 0,0-1 0,0 2 0,-2 1 0,1 0 0,-2 1 0,0 0 0,-1 1 0,0 1 0,-2 0 0,0 1 0,-1 1 0,0 0 0,-2 0 0,0 0 0,-1 1 0,-1 1 0,-1-1 0,-1 1 0,-1 0 0,-1 1 0,1 24 0,-4-33 0,0 1 0,-1 0 0,-1 0 0,0-1 0,-1 1 0,-1-1 0,0 1 0,-7 15 0,6-19 0,0-1 0,-1 1 0,0-1 0,0-1 0,-1 1 0,0-1 0,-1 0 0,0-1 0,0 1 0,-17 10 0,21-15 0,0-1 0,1 0 0,-1 0 0,0 0 0,0 0 0,0-1 0,0 0 0,0 1 0,0-2 0,-1 1 0,1 0 0,0-1 0,0 0 0,-6 0 0,7 0 0,0-1 0,0 0 0,1 0 0,-1 0 0,0 0 0,0 0 0,1-1 0,-1 1 0,0-1 0,1 0 0,0 0 0,-1 1 0,1-2 0,0 1 0,0 0 0,0 0 0,0-1 0,0 1 0,1-1 0,-3-4 0,3 6 0,1 0 0,-1 0 0,1 0 0,-1 0 0,1 0 0,0 1 0,-1-1 0,1 0 0,0 0 0,0 0 0,-1 0 0,1 0 0,0 0 0,0 0 0,0 0 0,0 0 0,0 0 0,1 0 0,-1 0 0,0 0 0,0 0 0,1 0 0,-1 0 0,0 0 0,1 0 0,-1 1 0,1-1 0,-1 0 0,1 0 0,-1 0 0,1 1 0,0-1 0,-1 0 0,1 1 0,0-1 0,0 0 0,0 1 0,-1-1 0,1 1 0,0-1 0,0 1 0,0 0 0,0-1 0,0 1 0,1 0 0,5-2 0,1 0 0,-1 1 0,0 0 0,0 1 0,8-1 0,24 4 0,0 1 0,0 2 0,-1 1 0,44 15 0,46 9 0,-108-28-227,1-1-1,-1 0 1,1-2-1,0 0 1,31-6-1,-35 3-6598</inkml:trace>
  <inkml:trace contextRef="#ctx0" brushRef="#br0" timeOffset="4075.38">4151 57 24575,'0'16'0,"2"1"0,4 20 0,1 10 0,3 416 0,-8-122 0,14-187 0,-1-17 0,-10-22-1365,-4-69-5461</inkml:trace>
  <inkml:trace contextRef="#ctx0" brushRef="#br0" timeOffset="14571.03">2379 486 24575,'-2'32'0,"0"0"0,-3 0 0,-14 57 0,19-87 0,0-1 0,0 1 0,0-1 0,0 1 0,0-1 0,0 1 0,0 0 0,0-1 0,1 1 0,-1-1 0,1 1 0,-1-1 0,1 0 0,0 1 0,-1-1 0,1 1 0,0-1 0,0 0 0,0 0 0,0 1 0,0-1 0,0 0 0,0 0 0,1 0 0,-1 0 0,0 0 0,0-1 0,1 1 0,1 1 0,6 2 0,0 1 0,1-1 0,13 3 0,-11-3 0,8 3 0,112 42 0,-107-38 0,-1 1 0,0 1 0,25 19 0,-46-30 0,-1 1 0,1-1 0,-1 1 0,0 0 0,0-1 0,0 1 0,0 0 0,-1 0 0,1 1 0,-1-1 0,0 0 0,0 0 0,0 1 0,0-1 0,0 0 0,-1 1 0,0-1 0,1 5 0,-1 7 0,-1 0 0,-4 27 0,4-37 0,-1-1 0,1 1 0,-1-1 0,0 1 0,0-1 0,-1 0 0,1 0 0,-1 0 0,0 0 0,0 0 0,0 0 0,0-1 0,-1 1 0,0-1 0,1 0 0,-1 0 0,0-1 0,-5 3 0,-8 4 0,-1 0 0,1-2 0,-21 7 0,6-3 0,0-1 0,-1-2 0,-1-1 0,1-2 0,-65 3 0,96-8-47,0 0 0,0 0 0,1-1 0,-1 1 0,0 0 0,1-1 0,-1 1 0,0-1 0,1 1-1,-1-1 1,0 0 0,1 0 0,-1 0 0,1 0 0,-1 0 0,1 0 0,0 0 0,0 0 0,-1 0 0,1-1 0,0 1 0,0 0-1,0-1 1,0 1 0,0-1 0,1 0 0,-1 1 0,-1-4 0,-5-11-6779</inkml:trace>
  <inkml:trace contextRef="#ctx0" brushRef="#br0" timeOffset="15336.21">2530 395 24575,'2'0'0,"5"0"0,12 0 0,10 0 0,5 0 0,2 2 0,-1 1 0,0 6 0,-2 2 0,-2-1 0,0-3 0,-3-1 0,-4-3 0,-7-2-8191</inkml:trace>
  <inkml:trace contextRef="#ctx0" brushRef="#br0" timeOffset="16530.7">3561 523 24575,'-46'3'0,"0"2"0,1 2 0,-62 18 0,93-21 0,-72 19 0,-86 35 0,165-55 0,1 0 0,-1 1 0,1 0 0,0 0 0,0 0 0,1 1 0,-1 0 0,1 0 0,0 1 0,0-1 0,0 1 0,1 0 0,0 0 0,0 1 0,1-1 0,-3 8 0,-1 5 0,0 0 0,1 0 0,2 1 0,-5 33 0,8-43 0,1 0 0,0-1 0,0 1 0,1 0 0,0 0 0,1-1 0,0 1 0,0-1 0,1 1 0,1-1 0,-1 0 0,1 0 0,1 0 0,0-1 0,0 0 0,11 13 0,-6-8 0,2-1 0,0-1 0,0 0 0,1 0 0,0-1 0,1-1 0,0 0 0,0-1 0,19 7 0,-18-10 0,0-1 0,0 0 0,0-2 0,1 1 0,-1-2 0,1 0 0,0-1 0,-1-1 0,1 0 0,-1-1 0,1 0 0,-1-2 0,0 0 0,28-11 0,-39 13 0,0 0 0,0 0 0,0 0 0,-1-1 0,1 0 0,-1 0 0,1 0 0,-1 0 0,0 0 0,0-1 0,0 1 0,-1-1 0,1 1 0,-1-1 0,0 0 0,0 0 0,0-1 0,-1 1 0,1 0 0,0-5 0,-2 5 0,1 0 0,-1 0 0,0 1 0,0-1 0,-1 0 0,1 0 0,-1 1 0,1-1 0,-1 0 0,-1 1 0,1-1 0,0 1 0,-1-1 0,0 1 0,1-1 0,-1 1 0,-1 0 0,1 0 0,0 0 0,-1 0 0,0 1 0,1-1 0,-1 1 0,-3-3 0,-11-5 0,0 0 0,0 1 0,-1 1 0,0 1 0,-26-7 0,-17-8 0,38 12 83,2 1 32,-30-9 0,46 17-255,0-1 0,0 1 0,0 0 0,0 1 1,0-1-1,-1 1 0,1 0 0,0 1 0,0-1 1,0 1-1,-10 2 0</inkml:trace>
  <inkml:trace contextRef="#ctx0" brushRef="#br0" timeOffset="17789.53">3924 472 24575,'0'4'0,"0"8"0,0 13 0,0 12 0,-2 9 0,-5 12 0,-2 4 0,0 2 0,-2-1 0,-1-1 0,2-4 0,2-7 0,3-7 0,2-9 0,1-5 0,2-8-8191</inkml:trace>
  <inkml:trace contextRef="#ctx0" brushRef="#br0" timeOffset="18875.12">3710 770 24575,'-2'0'0,"-1"5"0,1 2 0,2 2 0,3-2 0,4-2 0,2-1 0,2-2 0,0-2-8191</inkml:trace>
  <inkml:trace contextRef="#ctx0" brushRef="#br0" timeOffset="20132.1">4025 1074 24575,'-2'-3'0,"-3"0"0,0 3 0,0 3 0,1 3 0,2 3 0,2-1 0,5 0 0,2-3 0,3-2 0,0-5 0,-5-7 0,-2-3-8191</inkml:trace>
  <inkml:trace contextRef="#ctx0" brushRef="#br0" timeOffset="22317.7">4829 598 24575,'-2'13'0,"-3"13"0,-2 10 0,-1 12 0,1 7 0,3 2 0,0-5 0,3-4 0,0-10-8191</inkml:trace>
  <inkml:trace contextRef="#ctx0" brushRef="#br0" timeOffset="23079.83">5181 720 24575,'-4'1'0,"1"-1"0,-1 1 0,0 0 0,0 0 0,0 0 0,1 0 0,-1 1 0,0 0 0,1-1 0,-1 1 0,1 1 0,0-1 0,0 0 0,0 1 0,0-1 0,0 1 0,0 0 0,1 0 0,-1 0 0,1 1 0,0-1 0,-2 5 0,-2 3 0,1-1 0,0 1 0,1 0 0,0 1 0,1-1 0,-2 14 0,1 4 0,1 1 0,1-1 0,3 42 0,-1-69 0,0 0 0,0-1 0,0 1 0,1 0 0,-1-1 0,0 1 0,1-1 0,-1 1 0,1 0 0,-1-1 0,1 1 0,0-1 0,0 1 0,0-1 0,0 0 0,0 1 0,0-1 0,0 0 0,0 0 0,0 0 0,1 0 0,-1 0 0,1 0 0,-1 0 0,0 0 0,1 0 0,-1-1 0,1 1 0,0 0 0,-1-1 0,1 1 0,-1-1 0,1 0 0,0 0 0,-1 0 0,3 0 0,3 0 0,0-1 0,0 0 0,-1 0 0,1-1 0,0 0 0,-1 0 0,0-1 0,7-3 0,37-22 0,-2-2 0,-1-2 0,-2-2 0,42-41 0,-77 66 0,0 0 0,-1-1 0,11-14 0,-18 21 0,0 1 0,-1-1 0,1 0 0,0 0 0,-1 0 0,0 0 0,0 0 0,0 0 0,0 0 0,0-1 0,0 1 0,-1 0 0,0 0 0,1-1 0,-1 1 0,-1 0 0,1-1 0,-1-5 0,0 7-50,0 1-1,0-1 1,-1 0-1,1 1 0,0-1 1,0 1-1,-1-1 1,1 1-1,-1 0 1,1 0-1,-1 0 0,0 0 1,1 0-1,-1 0 1,0 0-1,0 0 1,0 1-1,0-1 0,1 1 1,-1-1-1,0 1 1,0 0-1,0 0 1,0-1-1,0 2 1,-2-1-1,-10 0-6775</inkml:trace>
  <inkml:trace contextRef="#ctx0" brushRef="#br0" timeOffset="23652.33">5861 746 24575,'0'5'0,"0"7"0,-2 12 0,-1 9 0,-4 5 0,-1 3 0,1 3 0,1 0 0,3-6 0,1-1 0,1-5 0,0-6-8191</inkml:trace>
  <inkml:trace contextRef="#ctx0" brushRef="#br0" timeOffset="24719.95">6087 861 24575,'-5'20'0,"1"0"0,1 0 0,1 1 0,1 0 0,2 34 0,-1-15 0,0-36 0,0 1 0,0-1 0,0 0 0,1 0 0,0 0 0,-1 0 0,1 0 0,3 7 0,-3-10 0,0 0 0,0 1 0,0-1 0,0 0 0,0 0 0,0 0 0,0 0 0,0 0 0,1 0 0,-1 0 0,0-1 0,0 1 0,1 0 0,-1-1 0,1 1 0,-1-1 0,1 0 0,-1 1 0,1-1 0,-1 0 0,1 0 0,-1 0 0,1 0 0,-1 0 0,1 0 0,-1 0 0,2-1 0,1 1 0,0-1 0,0 0 0,0 0 0,-1 0 0,1 0 0,0-1 0,-1 1 0,1-1 0,-1 0 0,1 0 0,-1 0 0,0-1 0,0 1 0,0-1 0,0 0 0,0 0 0,-1 0 0,1 0 0,-1 0 0,0 0 0,2-4 0,3-8 0,0 0 0,-1 0 0,7-29 0,-8 23 0,-2 11 0,-1-1 0,0 0 0,0 0 0,-1 0 0,-1 1 0,0-1 0,0 0 0,-1 0 0,-4-15 0,5 21 0,-2 0 0,1 1 0,0-1 0,-1 1 0,0-1 0,0 1 0,0 0 0,-1 0 0,0 0 0,1 0 0,-1 0 0,-1 1 0,1-1 0,0 1 0,-1 0 0,0 0 0,1 0 0,-1 0 0,-1 1 0,1-1 0,0 1 0,0 0 0,-8-2 0,-18-2-271,-1 2 0,0 1 0,0 1 0,-33 2 0,64 0 261,-22 1-6816</inkml:trace>
  <inkml:trace contextRef="#ctx0" brushRef="#br0" timeOffset="26158.17">6426 822 24575,'0'15'0,"5"131"0,-3-127 0,1 0 0,0 0 0,2 0 0,0-1 0,12 28 0,-17-45 0,1 1 0,0 0 0,0-1 0,-1 1 0,1-1 0,0 1 0,0-1 0,0 1 0,1-1 0,-1 0 0,0 1 0,0-1 0,1 0 0,-1 0 0,1 0 0,-1 0 0,1 0 0,3 1 0,-4-2 0,0 0 0,0 0 0,1 0 0,-1 0 0,0 0 0,1 0 0,-1 0 0,0-1 0,0 1 0,0-1 0,1 1 0,-1-1 0,0 1 0,0-1 0,0 1 0,0-1 0,0 0 0,0 0 0,2-1 0,1-3 0,1 0 0,-1 0 0,-1 0 0,1 0 0,-1 0 0,0-1 0,0 0 0,4-11 0,-2-5 0,0-1 0,-2 0 0,0-1 0,-2 1 0,0 0 0,-2-1 0,-3-26 0,3 46 20,0 1 0,0 0 0,-1 0 1,1 0-1,-1 0 0,1 0 0,-1 0 0,0 0 0,0 0 0,-1 0 0,1 1 0,0-1 0,-1 1 0,1 0 0,-1 0 0,-5-4 1,-2 0-448,1 1 0,-1 0 1,-19-8-1,15 9-6399</inkml:trace>
  <inkml:trace contextRef="#ctx0" brushRef="#br0" timeOffset="26574.12">6803 770 24575,'0'7'0,"0"10"0,0 9 0,0 11 0,0 5 0,0 8 0,0 1 0,0-3 0,0-5 0,0-9-8191</inkml:trace>
  <inkml:trace contextRef="#ctx0" brushRef="#br0" timeOffset="27922.64">8037 67 24575,'173'0'0,"262"-2"0,-1-23 0,-411 22-341,0 0 0,0-2-1,35-11 1,-27 4-6485</inkml:trace>
  <inkml:trace contextRef="#ctx0" brushRef="#br0" timeOffset="30586.22">9280 57 24575,'150'0'0,"568"11"0,-714-11 0,-1 0 0,0 0 0,1 1 0,-1-1 0,0 1 0,0 0 0,1 0 0,-1 0 0,0 0 0,0 0 0,0 1 0,0-1 0,0 1 0,0 0 0,-1 0 0,5 3 0,-5-1 0,0-1 0,0 1 0,0-1 0,0 1 0,-1 0 0,1-1 0,-1 1 0,0 0 0,0 0 0,0 0 0,-1 0 0,1 0 0,-1 6 0,-4 217 0,-1-98 0,12 695 0,-3-774 0,12 63 0,-16-111 0,0 0 0,0 1 0,0-1 0,0 0 0,0 0 0,0 0 0,-1 0 0,1 0 0,-1 0 0,1 0 0,-1 0 0,0 0 0,0 0 0,0 0 0,0-1 0,0 1 0,0 0 0,-1-1 0,1 1 0,-1 0 0,1-1 0,-1 0 0,1 1 0,-1-1 0,0 0 0,0 0 0,1 0 0,-1 0 0,0 0 0,0 0 0,-3 0 0,-8 4 0,0-1 0,-1-1 0,-22 3 0,29-5 0,-114 11 0,-208-6 0,214-7 0,-1146-1 0,1258 2-59,0 1 0,0-1-1,0-1 1,0 1-1,0 0 1,0-1 0,1 1-1,-1-1 1,0 0 0,0 0-1,0 0 1,1 0 0,-1 0-1,0-1 1,1 1-1,-1-1 1,1 0 0,0 0-1,0 0 1,-1 0 0,1 0-1,-2-3 1,-3-8-6767</inkml:trace>
  <inkml:trace contextRef="#ctx0" brushRef="#br0" timeOffset="31192.99">8790 245 24575,'0'6'0,"-6"20"0,-5 18 0,0 14 0,-5 17 0,-1 6 0,-5 4 0,0 1 0,-2 3 0,5 0 0,2-7 0,3-14 0,3-16 0,3-18-8191</inkml:trace>
  <inkml:trace contextRef="#ctx0" brushRef="#br0" timeOffset="31608.92">9030 422 24575,'0'13'0,"0"19"0,0 21 0,0 13 0,-2 7 0,-1 5 0,1 1 0,-5 5 0,0 3 0,1-7 0,1-13 0,1-13 0,9-23 0,3-16-8191</inkml:trace>
  <inkml:trace contextRef="#ctx0" brushRef="#br0" timeOffset="31961.15">9532 422 24575,'0'4'0,"0"13"0,0 16 0,0 14 0,0 7 0,0 7 0,0 5 0,0 5 0,0 3 0,0-3 0,0-9 0,0-15-8191</inkml:trace>
  <inkml:trace contextRef="#ctx0" brushRef="#br0" timeOffset="32328.76">9759 460 24575,'0'6'0,"0"9"0,0 11 0,0 17 0,0 8 0,0 6 0,2 7 0,1 8 0,1 11 0,6 4 0,2 6 0,1-5 0,-1-13 0,-1-15 0,-2-17-8191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1:2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24575,'2'2'0,"-1"0"0,1 0 0,-1 1 0,0-1 0,1 0 0,-1 1 0,-1-1 0,1 1 0,0-1 0,-1 1 0,1 0 0,0 4 0,-1 38 0,0-28 0,0 12 0,-1-3 0,5 30 0,-3-46 0,1-1 0,0 1 0,0-1 0,1 0 0,1 0 0,6 14 0,-5-14 0,0-1 0,0 0 0,1 0 0,0 0 0,0-1 0,1 0 0,0 0 0,0-1 0,1 0 0,0 0 0,0 0 0,16 7 0,-10-5 0,1 0 0,1-1 0,-1 0 0,1-2 0,1 0 0,-1 0 0,0-2 0,1 0 0,33 1 0,-18-3 0,-8-1 0,0 0 0,44-6 0,-62 5 0,1-1 0,-1 1 0,0-1 0,-1 0 0,1 0 0,0-1 0,-1 0 0,1 0 0,-1 0 0,0-1 0,0 0 0,0 0 0,0 0 0,-1 0 0,8-10 0,-9 9 0,0 0 0,-1 0 0,0 0 0,0 0 0,0 0 0,0-1 0,-1 1 0,0-1 0,0 1 0,0-8 0,-3-60 0,0 45 0,2 24 0,0-1 0,0 1 0,-1-1 0,0 1 0,0 0 0,0-1 0,0 1 0,-1 0 0,0 0 0,0 0 0,0 0 0,0 0 0,-3-3 0,3 5 0,0 0 0,0 0 0,0 1 0,0-1 0,0 1 0,-1-1 0,1 1 0,0 0 0,-1 0 0,1 0 0,-1 0 0,1 0 0,-1 1 0,1-1 0,-1 1 0,0 0 0,1-1 0,-1 1 0,0 1 0,1-1 0,-1 0 0,0 0 0,-3 2 0,-1 0 0,0 0 0,1 1 0,-1-1 0,1 2 0,0-1 0,0 1 0,0-1 0,0 2 0,0-1 0,1 1 0,0 0 0,0 0 0,-6 7 0,-7 12 0,-28 47 0,35-52 0,-4 11 0,0 0 0,-18 57 0,13-30 0,14-36 0,0 0 0,-4 33 0,-2 7 0,6-38-455,2 0 0,-2 32 0,5-34-6371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1:19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1 638 24575,'0'590'0,"3"-545"0,-3-45 0,0 0 0,0-1 0,0 1 0,0 0 0,0 0 0,0 0 0,0 0 0,0 0 0,0 0 0,1 0 0,-1 0 0,0 0 0,0 0 0,0 0 0,0 0 0,0-1 0,1 1 0,-1 0 0,0 0 0,0 0 0,0 0 0,0 0 0,0 0 0,0 0 0,1 0 0,-1 0 0,0 1 0,0-1 0,0 0 0,0 0 0,0 0 0,1 0 0,-1 0 0,0 0 0,0 0 0,0 0 0,0 0 0,0 0 0,0 0 0,0 0 0,0 0 0,1 1 0,-1-1 0,0 0 0,0 0 0,0 0 0,0 0 0,0 0 0,0 0 0,0 1 0,0-1 0,0 0 0,0 0 0,0 0 0,0 0 0,0 0 0,0 0 0,0 1 0,0-1 0,0 0 0,0 0 0,0 0 0,4-13 0,5-44 0,1-113 0,-8 102 0,-1 48 0,15-558 0,-25 232-1365,7 323-5461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1T09:41:04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42 266 24575,'-19'496'0,"-1"36"0,19-465 0,0-33 0,1 0 0,6 48 0,-6-79 0,1 0 0,0 0 0,-1-1 0,1 1 0,0 0 0,1-1 0,-1 1 0,0-1 0,1 1 0,-1-1 0,1 0 0,0 1 0,0-1 0,0 0 0,0 0 0,0 0 0,0-1 0,1 1 0,-1 0 0,0-1 0,1 0 0,-1 1 0,4 0 0,5 1 0,0 0 0,0 0 0,1-1 0,16 0 0,-14 0 0,357 8 0,-244-11 0,114 1 0,72-1-1365,5 1-5461</inkml:trace>
  <inkml:trace contextRef="#ctx0" brushRef="#br0" timeOffset="2609.79">1499 1624 24575,'229'-12'0,"325"-3"0,-358 17 0,5725-2 0,-5412-26 0,-29 0 0,580 26 0,-469 2 0,-119 4 0,34 1 0,-246 15 0,-74-2 0,47-7 0,237 17 0,-136-9-41,-231-16-1283,-75-3-5502</inkml:trace>
  <inkml:trace contextRef="#ctx0" brushRef="#br0" timeOffset="5292.64">17 116 24575,'401'12'0,"-51"0"0,360-12 0,103 1 0,-557 4 0,385 2 0,1356-7 0,-1304-25 0,-485 14 0,-23-1 0,137-4 0,-58 17 0,475-20 0,514-26 0,-1036 47 0,469-12 0,375-7 0,-713 19 0,-132-3 0,537 8 0,-4 51 0,-645-43 0,163 19 0,3-21 0,-219-11-1365,-31 0-5461</inkml:trace>
  <inkml:trace contextRef="#ctx0" brushRef="#br0" timeOffset="5993.95">13608 242 24575,'4'16'0,"-1"0"0,0 0 0,-2 0 0,1 0 0,-3 25 0,1-5 0,0-27 0,17 426 0,-7 63 0,-11-350 0,-1-110-1365,-1-22-5461</inkml:trace>
  <inkml:trace contextRef="#ctx0" brushRef="#br0" timeOffset="8828.73">2178 142 24575,'-6'28'0,"1"-8"0,-88 684 0,77-543 186,-25 286-1737,38-404-5275</inkml:trace>
  <inkml:trace contextRef="#ctx0" brushRef="#br0" timeOffset="9482.04">307 1235 24575,'0'-12'0,"15"-22"0,22-20 0,20-18 0,6-3 0,12-2 0,21-4 0,26-11 0,25-3 0,15 0 0,-4 9 0,-12 11-1454,-32 20-5283</inkml:trace>
  <inkml:trace contextRef="#ctx0" brushRef="#br0" timeOffset="9846.44">568 1424 24575,'13'-13'0,"15"-16"0,11-11 0,14-7 0,17-7 0,20-13 0,28-12 0,22-9 0,21 0 0,7 3 0,4 7 0,-4 9 0,-24 14 0,-35 15 0,-35 14-8191</inkml:trace>
  <inkml:trace contextRef="#ctx0" brushRef="#br0" timeOffset="10227.24">1159 1447 24575,'13'-10'0,"15"-13"0,17-17 0,13-8 0,10-7 0,13-6 0,13-7 0,13-5 0,10-7 0,-8 10 0,-21 15 0,-25 18-8191</inkml:trace>
  <inkml:trace contextRef="#ctx0" brushRef="#br0" timeOffset="11006.76">180 642 24575,'2'0'0,"10"-8"0,8-8 0,13-4 0,6-4 0,11-7 0,22-12 0,28-12 0,28-14 0,-6 5-8191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5A6CF69-E1D9-484D-917F-41C263864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sablona_tuke_word (4).dotx</Template>
  <TotalTime>54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Fertaľ</dc:creator>
  <cp:keywords/>
  <dc:description/>
  <cp:lastModifiedBy>Samuel Fertaľ</cp:lastModifiedBy>
  <cp:revision>2</cp:revision>
  <cp:lastPrinted>2014-03-17T12:58:00Z</cp:lastPrinted>
  <dcterms:created xsi:type="dcterms:W3CDTF">2024-03-01T09:06:00Z</dcterms:created>
  <dcterms:modified xsi:type="dcterms:W3CDTF">2024-03-01T10:00:00Z</dcterms:modified>
</cp:coreProperties>
</file>